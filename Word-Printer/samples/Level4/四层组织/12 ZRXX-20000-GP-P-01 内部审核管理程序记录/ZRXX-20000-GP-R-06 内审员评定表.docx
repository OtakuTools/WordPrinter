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1A97" w:rsidRDefault="00F41A97">
      <w:pPr>
        <w:spacing w:line="360" w:lineRule="auto"/>
        <w:jc w:val="center"/>
        <w:rPr>
          <w:rFonts w:ascii="幼圆" w:eastAsia="幼圆"/>
          <w:b/>
          <w:sz w:val="36"/>
          <w:szCs w:val="36"/>
        </w:rPr>
      </w:pPr>
    </w:p>
    <w:p w:rsidR="00044313" w:rsidRDefault="00044313">
      <w:pPr>
        <w:spacing w:line="360" w:lineRule="auto"/>
        <w:jc w:val="center"/>
        <w:rPr>
          <w:rFonts w:ascii="幼圆" w:eastAsia="幼圆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内部审核员评定表</w:t>
      </w:r>
    </w:p>
    <w:p w:rsidR="00044313" w:rsidRDefault="00026951">
      <w:pPr>
        <w:spacing w:line="360" w:lineRule="auto"/>
        <w:jc w:val="center"/>
        <w:rPr>
          <w:rFonts w:ascii="幼圆" w:eastAsia="幼圆"/>
        </w:rPr>
      </w:pPr>
      <w:r w:rsidRPr="00DD312A">
        <w:rPr>
          <w:rFonts w:ascii="幼圆" w:eastAsia="幼圆" w:hAnsi="宋体"/>
          <w:color w:val="FF0000"/>
          <w:sz w:val="24"/>
          <w:highlight w:val="yellow"/>
        </w:rPr>
        <w:t>ZRXX</w:t>
      </w:r>
      <w:r>
        <w:rPr>
          <w:rFonts w:ascii="幼圆" w:eastAsia="幼圆" w:hAnsi="宋体"/>
          <w:sz w:val="24"/>
        </w:rPr>
        <w:t>-20000</w:t>
      </w:r>
      <w:r w:rsidR="00044313">
        <w:rPr>
          <w:rFonts w:ascii="幼圆" w:eastAsia="幼圆" w:hAnsi="宋体" w:hint="eastAsia"/>
          <w:sz w:val="24"/>
        </w:rPr>
        <w:t>-GP-R-0</w:t>
      </w:r>
      <w:r w:rsidR="00F60EBD">
        <w:rPr>
          <w:rFonts w:ascii="幼圆" w:eastAsia="幼圆" w:hAnsi="宋体" w:hint="eastAsia"/>
          <w:sz w:val="24"/>
        </w:rPr>
        <w:t>6</w:t>
      </w:r>
    </w:p>
    <w:tbl>
      <w:tblPr>
        <w:tblW w:w="929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710"/>
        <w:gridCol w:w="1559"/>
        <w:gridCol w:w="993"/>
        <w:gridCol w:w="1701"/>
        <w:gridCol w:w="3260"/>
        <w:gridCol w:w="1076"/>
      </w:tblGrid>
      <w:tr w:rsidR="00044313" w:rsidRPr="00464B6E" w:rsidTr="00512B7D">
        <w:trPr>
          <w:trHeight w:val="567"/>
          <w:jc w:val="center"/>
        </w:trPr>
        <w:tc>
          <w:tcPr>
            <w:tcW w:w="71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55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姓  名</w:t>
            </w:r>
          </w:p>
        </w:tc>
        <w:tc>
          <w:tcPr>
            <w:tcW w:w="9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701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工作部门</w:t>
            </w:r>
          </w:p>
        </w:tc>
        <w:tc>
          <w:tcPr>
            <w:tcW w:w="326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参加培训的日期/方式</w:t>
            </w:r>
          </w:p>
        </w:tc>
        <w:tc>
          <w:tcPr>
            <w:tcW w:w="107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44313" w:rsidRPr="00464B6E" w:rsidRDefault="00044313" w:rsidP="00464B6E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b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DB0E47" w:rsidRPr="00464B6E" w:rsidTr="00512B7D">
        <w:trPr>
          <w:trHeight w:val="567"/>
          <w:jc w:val="center"/>
        </w:trPr>
        <w:tc>
          <w:tcPr>
            <w:tcW w:w="710" w:type="dxa"/>
            <w:tcBorders>
              <w:top w:val="single" w:sz="6" w:space="0" w:color="000000"/>
            </w:tcBorders>
            <w:vAlign w:val="center"/>
          </w:tcPr>
          <w:p w:rsidR="00DB0E47" w:rsidRPr="00464B6E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:rsidR="00DB0E47" w:rsidRPr="00FF28FE" w:rsidRDefault="00983931" w:rsidP="00DB0E47">
            <w:pPr>
              <w:jc w:val="center"/>
              <w:rPr>
                <w:rFonts w:ascii="幼圆" w:eastAsia="幼圆"/>
                <w:color w:val="EB0000"/>
                <w:sz w:val="24"/>
                <w:szCs w:val="24"/>
                <w:highlight w:val="yellow"/>
              </w:rPr>
            </w:pPr>
            <w:r w:rsidRPr="00FF28FE">
              <w:rPr>
                <w:rFonts w:ascii="幼圆" w:eastAsia="幼圆" w:hint="eastAsia"/>
                <w:color w:val="EB0000"/>
                <w:sz w:val="24"/>
                <w:szCs w:val="24"/>
                <w:highlight w:val="yellow"/>
              </w:rPr>
              <w:t>审核组长</w:t>
            </w:r>
          </w:p>
        </w:tc>
        <w:tc>
          <w:tcPr>
            <w:tcW w:w="993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DB0E47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6" w:space="0" w:color="000000"/>
            </w:tcBorders>
            <w:vAlign w:val="center"/>
          </w:tcPr>
          <w:p w:rsidR="00DB0E47" w:rsidRPr="00DB0E47" w:rsidRDefault="00DB0E47" w:rsidP="00823998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6" w:space="0" w:color="000000"/>
            </w:tcBorders>
            <w:vAlign w:val="center"/>
          </w:tcPr>
          <w:p w:rsidR="00DB0E47" w:rsidRPr="00464B6E" w:rsidRDefault="00DB0E47" w:rsidP="00DB0E47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F66AD5" w:rsidRPr="00FF28FE" w:rsidRDefault="00983931" w:rsidP="00F66AD5">
            <w:pPr>
              <w:jc w:val="center"/>
              <w:rPr>
                <w:rFonts w:ascii="幼圆" w:eastAsia="幼圆"/>
                <w:color w:val="EA0000"/>
                <w:sz w:val="24"/>
                <w:szCs w:val="24"/>
                <w:highlight w:val="yellow"/>
              </w:rPr>
            </w:pPr>
            <w:r w:rsidRPr="00FF28FE">
              <w:rPr>
                <w:rFonts w:ascii="幼圆" w:eastAsia="幼圆" w:hint="eastAsia"/>
                <w:color w:val="EA0000"/>
                <w:sz w:val="24"/>
                <w:szCs w:val="24"/>
                <w:highlight w:val="yellow"/>
              </w:rPr>
              <w:t>审核员1</w:t>
            </w: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F66AD5" w:rsidRPr="00FF28FE" w:rsidRDefault="00983931" w:rsidP="00F66AD5">
            <w:pPr>
              <w:jc w:val="center"/>
              <w:rPr>
                <w:rFonts w:ascii="幼圆" w:eastAsia="幼圆"/>
                <w:color w:val="E90000"/>
                <w:sz w:val="24"/>
                <w:szCs w:val="24"/>
                <w:highlight w:val="yellow"/>
              </w:rPr>
            </w:pPr>
            <w:r w:rsidRPr="00FF28FE">
              <w:rPr>
                <w:rFonts w:ascii="幼圆" w:eastAsia="幼圆" w:hint="eastAsia"/>
                <w:color w:val="E90000"/>
                <w:sz w:val="24"/>
                <w:szCs w:val="24"/>
                <w:highlight w:val="yellow"/>
              </w:rPr>
              <w:t>审核员2</w:t>
            </w: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F66AD5" w:rsidRPr="00FF28FE" w:rsidRDefault="00983931" w:rsidP="00F66AD5">
            <w:pPr>
              <w:jc w:val="center"/>
              <w:rPr>
                <w:rFonts w:ascii="幼圆" w:eastAsia="幼圆"/>
                <w:color w:val="E80000"/>
                <w:sz w:val="24"/>
                <w:szCs w:val="24"/>
                <w:highlight w:val="yellow"/>
              </w:rPr>
            </w:pPr>
            <w:bookmarkStart w:id="0" w:name="_GoBack"/>
            <w:r w:rsidRPr="00FF28FE">
              <w:rPr>
                <w:rFonts w:ascii="幼圆" w:eastAsia="幼圆" w:hint="eastAsia"/>
                <w:color w:val="E80000"/>
                <w:sz w:val="24"/>
                <w:szCs w:val="24"/>
                <w:highlight w:val="yellow"/>
              </w:rPr>
              <w:t>审核员3</w:t>
            </w:r>
            <w:bookmarkEnd w:id="0"/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 w:rsidRPr="00464B6E"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DB0E47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DB0E47" w:rsidRDefault="00F66AD5" w:rsidP="00F66AD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  <w:tr w:rsidR="00F66AD5" w:rsidRPr="00464B6E" w:rsidTr="00512B7D">
        <w:trPr>
          <w:trHeight w:val="567"/>
          <w:jc w:val="center"/>
        </w:trPr>
        <w:tc>
          <w:tcPr>
            <w:tcW w:w="710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  <w:r>
              <w:rPr>
                <w:rFonts w:ascii="幼圆" w:eastAsia="幼圆" w:hAnsi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66AD5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F66AD5" w:rsidRDefault="00F66AD5" w:rsidP="00F66AD5">
            <w:pPr>
              <w:jc w:val="center"/>
            </w:pPr>
          </w:p>
        </w:tc>
        <w:tc>
          <w:tcPr>
            <w:tcW w:w="1076" w:type="dxa"/>
            <w:vAlign w:val="center"/>
          </w:tcPr>
          <w:p w:rsidR="00F66AD5" w:rsidRPr="00464B6E" w:rsidRDefault="00F66AD5" w:rsidP="00F66AD5">
            <w:pPr>
              <w:autoSpaceDN w:val="0"/>
              <w:spacing w:line="260" w:lineRule="exact"/>
              <w:jc w:val="center"/>
              <w:rPr>
                <w:rFonts w:ascii="幼圆" w:eastAsia="幼圆" w:hAnsi="宋体"/>
                <w:color w:val="000000"/>
                <w:sz w:val="24"/>
                <w:szCs w:val="24"/>
              </w:rPr>
            </w:pPr>
          </w:p>
        </w:tc>
      </w:tr>
    </w:tbl>
    <w:p w:rsidR="00DD312A" w:rsidRPr="006472DE" w:rsidRDefault="00DD312A" w:rsidP="00DD312A">
      <w:pPr>
        <w:rPr>
          <w:rFonts w:ascii="幼圆" w:eastAsia="幼圆"/>
          <w:sz w:val="30"/>
          <w:szCs w:val="30"/>
        </w:rPr>
      </w:pPr>
    </w:p>
    <w:p w:rsidR="00564155" w:rsidRPr="005E236C" w:rsidRDefault="00564155" w:rsidP="00564155">
      <w:pPr>
        <w:pStyle w:val="2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DD312A" w:rsidRPr="00564155" w:rsidRDefault="00564155" w:rsidP="000F1493">
      <w:pPr>
        <w:pStyle w:val="2"/>
        <w:spacing w:line="720" w:lineRule="auto"/>
        <w:ind w:firstLineChars="55" w:firstLine="132"/>
        <w:rPr>
          <w:rFonts w:ascii="幼圆" w:eastAsia="幼圆" w:hint="eastAsia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sectPr w:rsidR="00DD312A" w:rsidRPr="00564155" w:rsidSect="00BF7A1C">
      <w:headerReference w:type="default" r:id="rId6"/>
      <w:footerReference w:type="default" r:id="rId7"/>
      <w:pgSz w:w="11906" w:h="16838"/>
      <w:pgMar w:top="1134" w:right="1134" w:bottom="1134" w:left="147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D71" w:rsidRDefault="00137D71">
      <w:r>
        <w:separator/>
      </w:r>
    </w:p>
  </w:endnote>
  <w:endnote w:type="continuationSeparator" w:id="0">
    <w:p w:rsidR="00137D71" w:rsidRDefault="0013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13" w:rsidRPr="005206F1" w:rsidRDefault="00E7669D">
    <w:pPr>
      <w:pStyle w:val="a4"/>
      <w:tabs>
        <w:tab w:val="clear" w:pos="4153"/>
        <w:tab w:val="left" w:pos="6677"/>
      </w:tabs>
      <w:rPr>
        <w:rFonts w:ascii="幼圆" w:eastAsia="幼圆"/>
        <w:b/>
        <w:color w:val="FE0000"/>
      </w:rPr>
    </w:pPr>
    <w:r w:rsidRPr="005206F1">
      <w:rPr>
        <w:rFonts w:ascii="幼圆" w:eastAsia="幼圆" w:hint="eastAsia"/>
        <w:b/>
        <w:color w:val="FE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D71" w:rsidRDefault="00137D71">
      <w:r>
        <w:separator/>
      </w:r>
    </w:p>
  </w:footnote>
  <w:footnote w:type="continuationSeparator" w:id="0">
    <w:p w:rsidR="00137D71" w:rsidRDefault="00137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13" w:rsidRDefault="00026951" w:rsidP="00436822">
    <w:pPr>
      <w:pStyle w:val="a5"/>
      <w:tabs>
        <w:tab w:val="clear" w:pos="4153"/>
        <w:tab w:val="clear" w:pos="8306"/>
      </w:tabs>
      <w:jc w:val="left"/>
    </w:pPr>
    <w:r w:rsidRPr="00DD312A">
      <w:rPr>
        <w:rFonts w:ascii="幼圆" w:eastAsia="幼圆" w:hAnsi="宋体"/>
        <w:color w:val="FF0000"/>
        <w:sz w:val="24"/>
        <w:highlight w:val="yellow"/>
      </w:rPr>
      <w:t>ZRXX</w:t>
    </w:r>
    <w:r w:rsidRPr="00DD312A">
      <w:rPr>
        <w:rFonts w:ascii="幼圆" w:eastAsia="幼圆" w:hAnsi="宋体"/>
        <w:sz w:val="24"/>
      </w:rPr>
      <w:t>-20000</w:t>
    </w:r>
    <w:r w:rsidR="00044313" w:rsidRPr="00DD312A">
      <w:rPr>
        <w:rFonts w:ascii="幼圆" w:eastAsia="幼圆" w:hAnsi="宋体" w:hint="eastAsia"/>
        <w:sz w:val="24"/>
      </w:rPr>
      <w:t>-GP-R-0</w:t>
    </w:r>
    <w:r w:rsidR="00F60EBD" w:rsidRPr="00DD312A">
      <w:rPr>
        <w:rFonts w:ascii="幼圆" w:eastAsia="幼圆" w:hAnsi="宋体" w:hint="eastAsia"/>
        <w:sz w:val="24"/>
      </w:rPr>
      <w:t>6</w:t>
    </w:r>
    <w:r w:rsidR="00044313">
      <w:rPr>
        <w:rFonts w:ascii="幼圆" w:eastAsia="幼圆" w:hAnsi="宋体" w:hint="eastAsia"/>
        <w:sz w:val="24"/>
      </w:rPr>
      <w:t xml:space="preserve">  内部审核员评定表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9C"/>
    <w:rsid w:val="00026951"/>
    <w:rsid w:val="00044313"/>
    <w:rsid w:val="00060CC8"/>
    <w:rsid w:val="000F1493"/>
    <w:rsid w:val="001116DC"/>
    <w:rsid w:val="00137D71"/>
    <w:rsid w:val="00172A27"/>
    <w:rsid w:val="001A61D9"/>
    <w:rsid w:val="001D7C4B"/>
    <w:rsid w:val="002173B1"/>
    <w:rsid w:val="00242D7E"/>
    <w:rsid w:val="002A6B40"/>
    <w:rsid w:val="00321D88"/>
    <w:rsid w:val="00327977"/>
    <w:rsid w:val="00355C14"/>
    <w:rsid w:val="00433A4D"/>
    <w:rsid w:val="00436822"/>
    <w:rsid w:val="00450F49"/>
    <w:rsid w:val="00464B6E"/>
    <w:rsid w:val="00497FE0"/>
    <w:rsid w:val="004E5B2D"/>
    <w:rsid w:val="00512B7D"/>
    <w:rsid w:val="005206F1"/>
    <w:rsid w:val="00564155"/>
    <w:rsid w:val="00572B17"/>
    <w:rsid w:val="005A04E2"/>
    <w:rsid w:val="005B7E32"/>
    <w:rsid w:val="00645784"/>
    <w:rsid w:val="00650EEE"/>
    <w:rsid w:val="006B006A"/>
    <w:rsid w:val="006B4E3A"/>
    <w:rsid w:val="006F71C0"/>
    <w:rsid w:val="00740DC1"/>
    <w:rsid w:val="00743F93"/>
    <w:rsid w:val="00787824"/>
    <w:rsid w:val="007C01BC"/>
    <w:rsid w:val="007F4333"/>
    <w:rsid w:val="007F7BF1"/>
    <w:rsid w:val="00823998"/>
    <w:rsid w:val="00877328"/>
    <w:rsid w:val="00880F38"/>
    <w:rsid w:val="008A16A2"/>
    <w:rsid w:val="008E7B86"/>
    <w:rsid w:val="00907B73"/>
    <w:rsid w:val="0096654C"/>
    <w:rsid w:val="009714B4"/>
    <w:rsid w:val="00983931"/>
    <w:rsid w:val="00AD2DBE"/>
    <w:rsid w:val="00B14BC2"/>
    <w:rsid w:val="00BF7A1C"/>
    <w:rsid w:val="00CA6C58"/>
    <w:rsid w:val="00D35D96"/>
    <w:rsid w:val="00D76965"/>
    <w:rsid w:val="00DB0E47"/>
    <w:rsid w:val="00DD312A"/>
    <w:rsid w:val="00DF4672"/>
    <w:rsid w:val="00E276D8"/>
    <w:rsid w:val="00E7669D"/>
    <w:rsid w:val="00E96C39"/>
    <w:rsid w:val="00F14AD7"/>
    <w:rsid w:val="00F3110F"/>
    <w:rsid w:val="00F41A97"/>
    <w:rsid w:val="00F60EBD"/>
    <w:rsid w:val="00F66AD5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74DE623"/>
  <w15:docId w15:val="{C77121AE-7806-439A-B6A4-925F6305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眉 Char Char"/>
    <w:rPr>
      <w:kern w:val="2"/>
      <w:sz w:val="18"/>
    </w:rPr>
  </w:style>
  <w:style w:type="character" w:customStyle="1" w:styleId="CharChar0">
    <w:name w:val="页脚 Char Char"/>
    <w:rPr>
      <w:kern w:val="2"/>
      <w:sz w:val="18"/>
    </w:rPr>
  </w:style>
  <w:style w:type="paragraph" w:styleId="a3">
    <w:name w:val="Balloon Text"/>
    <w:basedOn w:val="a"/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2">
    <w:name w:val="正文缩进2字符"/>
    <w:rsid w:val="00DD312A"/>
    <w:pPr>
      <w:spacing w:line="300" w:lineRule="auto"/>
      <w:ind w:firstLineChars="200" w:firstLine="20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QR11-003-1</dc:title>
  <dc:creator>gzbrt</dc:creator>
  <cp:lastModifiedBy>Ming</cp:lastModifiedBy>
  <cp:revision>6</cp:revision>
  <cp:lastPrinted>2014-02-17T07:54:00Z</cp:lastPrinted>
  <dcterms:created xsi:type="dcterms:W3CDTF">2019-05-13T08:23:00Z</dcterms:created>
  <dcterms:modified xsi:type="dcterms:W3CDTF">2019-07-25T08:50:00Z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