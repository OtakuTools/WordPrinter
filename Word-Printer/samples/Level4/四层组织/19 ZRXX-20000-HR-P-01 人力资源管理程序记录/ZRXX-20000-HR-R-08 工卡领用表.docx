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907FBD">
      <w:pPr>
        <w:jc w:val="center"/>
        <w:outlineLvl w:val="0"/>
        <w:rPr>
          <w:rFonts w:ascii="幼圆" w:eastAsia="幼圆" w:hint="eastAsia"/>
          <w:b/>
          <w:sz w:val="32"/>
          <w:szCs w:val="32"/>
        </w:rPr>
      </w:pPr>
      <w:bookmarkStart w:id="0" w:name="_GoBack"/>
      <w:bookmarkEnd w:id="0"/>
      <w:r>
        <w:rPr>
          <w:rFonts w:ascii="幼圆" w:eastAsia="幼圆" w:hint="eastAsia"/>
          <w:b/>
          <w:sz w:val="32"/>
          <w:szCs w:val="32"/>
        </w:rPr>
        <w:t>工卡领用表</w:t>
      </w:r>
    </w:p>
    <w:p w:rsidR="00AF27AC" w:rsidRDefault="00D91775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  <w:r w:rsidRPr="00CE097B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907FBD">
        <w:rPr>
          <w:rFonts w:ascii="幼圆" w:eastAsia="幼圆" w:hint="eastAsia"/>
          <w:b/>
          <w:sz w:val="24"/>
          <w:szCs w:val="24"/>
        </w:rPr>
        <w:t>8</w:t>
      </w:r>
    </w:p>
    <w:tbl>
      <w:tblPr>
        <w:tblW w:w="9780" w:type="dxa"/>
        <w:tblInd w:w="93" w:type="dxa"/>
        <w:tblLook w:val="04A0" w:firstRow="1" w:lastRow="0" w:firstColumn="1" w:lastColumn="0" w:noHBand="0" w:noVBand="1"/>
      </w:tblPr>
      <w:tblGrid>
        <w:gridCol w:w="866"/>
        <w:gridCol w:w="1834"/>
        <w:gridCol w:w="2200"/>
        <w:gridCol w:w="2080"/>
        <w:gridCol w:w="1500"/>
        <w:gridCol w:w="1300"/>
      </w:tblGrid>
      <w:tr w:rsidR="00907FBD" w:rsidRPr="00907FBD" w:rsidTr="00907FBD">
        <w:trPr>
          <w:trHeight w:val="40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部门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员工卡号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签名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备注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Default="00907FBD" w:rsidP="00907FBD">
            <w:pPr>
              <w:widowControl/>
              <w:jc w:val="center"/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7FBD" w:rsidRPr="00907FBD" w:rsidRDefault="00907FBD" w:rsidP="00907FBD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907FBD" w:rsidRPr="00907FBD" w:rsidTr="00907FBD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FBD" w:rsidRPr="00907FBD" w:rsidRDefault="00907FBD" w:rsidP="00907FBD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 w:hint="eastAsia"/>
          <w:b/>
          <w:sz w:val="24"/>
          <w:szCs w:val="24"/>
        </w:rPr>
      </w:pPr>
    </w:p>
    <w:sectPr w:rsidR="00AF27AC" w:rsidSect="00814DAC">
      <w:headerReference w:type="default" r:id="rId7"/>
      <w:footerReference w:type="default" r:id="rId8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368" w:rsidRDefault="00502368" w:rsidP="00137E9F">
      <w:r>
        <w:separator/>
      </w:r>
    </w:p>
  </w:endnote>
  <w:endnote w:type="continuationSeparator" w:id="0">
    <w:p w:rsidR="00502368" w:rsidRDefault="00502368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 w:hint="eastAsia"/>
        <w:lang w:eastAsia="zh-CN"/>
      </w:rPr>
    </w:pPr>
    <w:r w:rsidRPr="00CE097B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CE097B">
      <w:rPr>
        <w:rFonts w:ascii="幼圆" w:eastAsia="幼圆" w:hint="eastAsia"/>
        <w:color w:val="FF0000"/>
        <w:highlight w:val="yellow"/>
        <w:lang w:eastAsia="zh-CN"/>
      </w:rPr>
      <w:t>科技</w:t>
    </w:r>
    <w:r w:rsidRPr="00CE097B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CE097B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6E3ABB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6E3ABB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368" w:rsidRDefault="00502368" w:rsidP="00137E9F">
      <w:r>
        <w:separator/>
      </w:r>
    </w:p>
  </w:footnote>
  <w:footnote w:type="continuationSeparator" w:id="0">
    <w:p w:rsidR="00502368" w:rsidRDefault="00502368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483EF8" w:rsidRDefault="00EB317A" w:rsidP="00650EF9">
    <w:pPr>
      <w:jc w:val="left"/>
      <w:rPr>
        <w:rFonts w:ascii="幼圆" w:eastAsia="幼圆" w:hint="eastAsia"/>
        <w:color w:val="000000"/>
        <w:sz w:val="18"/>
        <w:szCs w:val="18"/>
      </w:rPr>
    </w:pPr>
    <w:r w:rsidRPr="00CE097B">
      <w:rPr>
        <w:rFonts w:ascii="幼圆" w:eastAsia="幼圆"/>
        <w:color w:val="FF0000"/>
        <w:sz w:val="18"/>
        <w:szCs w:val="18"/>
        <w:highlight w:val="yellow"/>
      </w:rPr>
      <w:t>ZRXX</w:t>
    </w:r>
    <w:r w:rsidRPr="00CE097B">
      <w:rPr>
        <w:rFonts w:ascii="幼圆" w:eastAsia="幼圆"/>
        <w:color w:val="000000"/>
        <w:sz w:val="18"/>
        <w:szCs w:val="18"/>
      </w:rPr>
      <w:t>-20000</w:t>
    </w:r>
    <w:r w:rsidR="00137E9F" w:rsidRPr="00CE097B">
      <w:rPr>
        <w:rFonts w:ascii="幼圆" w:eastAsia="幼圆" w:hint="eastAsia"/>
        <w:color w:val="000000"/>
        <w:sz w:val="18"/>
        <w:szCs w:val="18"/>
      </w:rPr>
      <w:t>-HR-R-</w:t>
    </w:r>
    <w:r w:rsidR="001733DE" w:rsidRPr="00CE097B">
      <w:rPr>
        <w:rFonts w:ascii="幼圆" w:eastAsia="幼圆" w:hint="eastAsia"/>
        <w:color w:val="000000"/>
        <w:sz w:val="18"/>
        <w:szCs w:val="18"/>
      </w:rPr>
      <w:t>0</w:t>
    </w:r>
    <w:r w:rsidR="00907FBD" w:rsidRPr="00CE097B">
      <w:rPr>
        <w:rFonts w:ascii="幼圆" w:eastAsia="幼圆" w:hint="eastAsia"/>
        <w:color w:val="000000"/>
        <w:sz w:val="18"/>
        <w:szCs w:val="18"/>
      </w:rPr>
      <w:t>8 工卡领用表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33DE"/>
    <w:rsid w:val="002376B5"/>
    <w:rsid w:val="002542AA"/>
    <w:rsid w:val="002D6DB5"/>
    <w:rsid w:val="002E3D8A"/>
    <w:rsid w:val="0034097F"/>
    <w:rsid w:val="003B7B76"/>
    <w:rsid w:val="003D7725"/>
    <w:rsid w:val="00436AFC"/>
    <w:rsid w:val="00483EF8"/>
    <w:rsid w:val="004A5E99"/>
    <w:rsid w:val="00502368"/>
    <w:rsid w:val="00551C2E"/>
    <w:rsid w:val="005D0C64"/>
    <w:rsid w:val="005D7F47"/>
    <w:rsid w:val="00650EF9"/>
    <w:rsid w:val="00651933"/>
    <w:rsid w:val="006A27E2"/>
    <w:rsid w:val="006E3ABB"/>
    <w:rsid w:val="007B1BBF"/>
    <w:rsid w:val="007F2288"/>
    <w:rsid w:val="00814DAC"/>
    <w:rsid w:val="00841271"/>
    <w:rsid w:val="00874AA0"/>
    <w:rsid w:val="00907FBD"/>
    <w:rsid w:val="00993520"/>
    <w:rsid w:val="009A09B2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CE097B"/>
    <w:rsid w:val="00D91775"/>
    <w:rsid w:val="00DB27BA"/>
    <w:rsid w:val="00DB6422"/>
    <w:rsid w:val="00DC3B52"/>
    <w:rsid w:val="00E37E41"/>
    <w:rsid w:val="00E70CFF"/>
    <w:rsid w:val="00E87078"/>
    <w:rsid w:val="00EA304D"/>
    <w:rsid w:val="00EB317A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gzbrt.com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2</cp:revision>
  <cp:lastPrinted>2014-03-05T14:37:00Z</cp:lastPrinted>
  <dcterms:created xsi:type="dcterms:W3CDTF">2019-05-14T06:02:00Z</dcterms:created>
  <dcterms:modified xsi:type="dcterms:W3CDTF">2019-05-14T06:02:00Z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