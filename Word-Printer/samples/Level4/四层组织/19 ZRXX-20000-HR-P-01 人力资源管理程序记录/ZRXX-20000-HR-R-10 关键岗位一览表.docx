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AF27AC">
      <w:pPr>
        <w:jc w:val="center"/>
        <w:outlineLvl w:val="0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关键岗位一览表</w:t>
      </w:r>
    </w:p>
    <w:p w:rsidR="00AF27AC" w:rsidRDefault="00D91775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  <w:r w:rsidRPr="0027080D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-HR-R-10</w:t>
      </w:r>
    </w:p>
    <w:p w:rsidR="00AF27AC" w:rsidRDefault="00AF27AC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673"/>
        <w:gridCol w:w="1734"/>
        <w:gridCol w:w="2268"/>
        <w:gridCol w:w="1418"/>
        <w:gridCol w:w="708"/>
        <w:gridCol w:w="993"/>
        <w:gridCol w:w="992"/>
        <w:gridCol w:w="845"/>
      </w:tblGrid>
      <w:tr w:rsidR="00B31EE0" w:rsidRPr="00B31EE0" w:rsidTr="00CC78CE">
        <w:trPr>
          <w:trHeight w:val="113"/>
          <w:jc w:val="center"/>
        </w:trPr>
        <w:tc>
          <w:tcPr>
            <w:tcW w:w="67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序号</w:t>
            </w:r>
          </w:p>
        </w:tc>
        <w:tc>
          <w:tcPr>
            <w:tcW w:w="173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部门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岗位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姓名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学历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651933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>
              <w:rPr>
                <w:rFonts w:ascii="幼圆" w:eastAsia="幼圆" w:hint="eastAsia"/>
                <w:b/>
                <w:w w:val="90"/>
                <w:szCs w:val="21"/>
              </w:rPr>
              <w:t>工号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员工保密</w:t>
            </w:r>
          </w:p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协议编号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F27AC" w:rsidRPr="00CC145C" w:rsidRDefault="00AF27AC" w:rsidP="00B31EE0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Cs w:val="21"/>
              </w:rPr>
            </w:pPr>
            <w:r w:rsidRPr="00CC145C">
              <w:rPr>
                <w:rFonts w:ascii="幼圆" w:eastAsia="幼圆" w:hint="eastAsia"/>
                <w:b/>
                <w:w w:val="90"/>
                <w:szCs w:val="21"/>
              </w:rPr>
              <w:t>备注</w:t>
            </w:r>
          </w:p>
        </w:tc>
      </w:tr>
      <w:tr w:rsidR="00B31EE0" w:rsidRPr="00B31EE0" w:rsidTr="00CC78CE">
        <w:trPr>
          <w:trHeight w:val="113"/>
          <w:jc w:val="center"/>
        </w:trPr>
        <w:tc>
          <w:tcPr>
            <w:tcW w:w="673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</w:t>
            </w:r>
          </w:p>
        </w:tc>
        <w:tc>
          <w:tcPr>
            <w:tcW w:w="1734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single" w:sz="6" w:space="0" w:color="000000"/>
            </w:tcBorders>
            <w:vAlign w:val="center"/>
          </w:tcPr>
          <w:p w:rsidR="00AF27AC" w:rsidRPr="00CC145C" w:rsidRDefault="00AF27AC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4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EA304D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5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6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5D7F47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7</w:t>
            </w:r>
          </w:p>
        </w:tc>
        <w:tc>
          <w:tcPr>
            <w:tcW w:w="1734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5D7F47" w:rsidRDefault="005D7F47" w:rsidP="005D7F47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D7F47" w:rsidRPr="00BF0595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5D7F47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8</w:t>
            </w:r>
          </w:p>
        </w:tc>
        <w:tc>
          <w:tcPr>
            <w:tcW w:w="1734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5D7F47" w:rsidRDefault="005D7F47" w:rsidP="005D7F47">
            <w:pPr>
              <w:spacing w:line="240" w:lineRule="exact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D7F47" w:rsidRPr="00BF0595" w:rsidRDefault="005D7F47" w:rsidP="005D7F47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5D7F47" w:rsidRPr="00CC145C" w:rsidRDefault="005D7F47" w:rsidP="005D7F47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9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10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11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13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14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15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16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17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18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19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20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21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23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24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25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26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30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31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  <w:tr w:rsidR="00BF0595" w:rsidRPr="00B31EE0" w:rsidTr="00CC78CE">
        <w:trPr>
          <w:trHeight w:val="113"/>
          <w:jc w:val="center"/>
        </w:trPr>
        <w:tc>
          <w:tcPr>
            <w:tcW w:w="67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b/>
                <w:w w:val="90"/>
                <w:sz w:val="18"/>
                <w:szCs w:val="18"/>
              </w:rPr>
            </w:pPr>
            <w:r w:rsidRPr="00CC145C">
              <w:rPr>
                <w:rFonts w:ascii="幼圆" w:eastAsia="幼圆" w:hint="eastAsia"/>
                <w:b/>
                <w:w w:val="90"/>
                <w:sz w:val="18"/>
                <w:szCs w:val="18"/>
              </w:rPr>
              <w:t>32</w:t>
            </w:r>
          </w:p>
        </w:tc>
        <w:tc>
          <w:tcPr>
            <w:tcW w:w="1734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BF0595" w:rsidRDefault="00BF0595" w:rsidP="00BF0595">
            <w:pPr>
              <w:spacing w:line="240" w:lineRule="exact"/>
              <w:jc w:val="center"/>
            </w:pPr>
          </w:p>
        </w:tc>
        <w:tc>
          <w:tcPr>
            <w:tcW w:w="993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F0595" w:rsidRPr="00BF0595" w:rsidRDefault="00BF0595" w:rsidP="00BF0595">
            <w:pPr>
              <w:spacing w:line="240" w:lineRule="exact"/>
              <w:jc w:val="center"/>
              <w:rPr>
                <w:rFonts w:ascii="幼圆" w:eastAsia="幼圆"/>
                <w:w w:val="9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BF0595" w:rsidRPr="00CC145C" w:rsidRDefault="00BF0595" w:rsidP="00BF0595">
            <w:pPr>
              <w:spacing w:line="240" w:lineRule="exact"/>
              <w:jc w:val="center"/>
              <w:rPr>
                <w:rFonts w:ascii="幼圆" w:eastAsia="幼圆" w:hint="eastAsia"/>
                <w:w w:val="90"/>
                <w:sz w:val="18"/>
                <w:szCs w:val="18"/>
              </w:rPr>
            </w:pPr>
          </w:p>
        </w:tc>
      </w:tr>
    </w:tbl>
    <w:p w:rsidR="00AF27AC" w:rsidRDefault="00AF27AC">
      <w:pPr>
        <w:jc w:val="center"/>
        <w:rPr>
          <w:rFonts w:ascii="幼圆" w:eastAsia="幼圆" w:hint="eastAsia"/>
          <w:b/>
          <w:sz w:val="32"/>
          <w:szCs w:val="32"/>
        </w:rPr>
      </w:pPr>
    </w:p>
    <w:p w:rsidR="00AF27AC" w:rsidRDefault="00AF27AC">
      <w:pPr>
        <w:ind w:leftChars="200" w:left="420" w:rightChars="200" w:right="420"/>
        <w:jc w:val="center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《关键岗位员工一览表》</w:t>
      </w:r>
      <w:r w:rsidR="00651933">
        <w:rPr>
          <w:rFonts w:ascii="幼圆" w:eastAsia="幼圆" w:hint="eastAsia"/>
          <w:b/>
          <w:sz w:val="32"/>
          <w:szCs w:val="32"/>
        </w:rPr>
        <w:t>填写</w:t>
      </w:r>
      <w:r>
        <w:rPr>
          <w:rFonts w:ascii="幼圆" w:eastAsia="幼圆" w:hint="eastAsia"/>
          <w:b/>
          <w:sz w:val="32"/>
          <w:szCs w:val="32"/>
        </w:rPr>
        <w:t>说明</w:t>
      </w:r>
    </w:p>
    <w:p w:rsidR="00AF27AC" w:rsidRDefault="00AF27AC">
      <w:pPr>
        <w:spacing w:line="360" w:lineRule="auto"/>
        <w:ind w:leftChars="200" w:left="420" w:rightChars="200" w:right="420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b/>
          <w:sz w:val="24"/>
          <w:szCs w:val="24"/>
        </w:rPr>
        <w:t>目的：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对全公司的关键岗位员工情况进行全面统计，作为人力资源安全控制的依据，</w:t>
      </w:r>
      <w:r w:rsidRPr="005D0C64">
        <w:rPr>
          <w:rFonts w:ascii="幼圆" w:eastAsia="幼圆" w:hint="eastAsia"/>
          <w:b/>
          <w:sz w:val="24"/>
          <w:szCs w:val="24"/>
        </w:rPr>
        <w:t>本表格填报后属于公司机密。</w:t>
      </w:r>
    </w:p>
    <w:p w:rsidR="00AF27AC" w:rsidRDefault="00AF27AC">
      <w:pPr>
        <w:spacing w:line="360" w:lineRule="auto"/>
        <w:ind w:leftChars="200" w:left="420" w:rightChars="200" w:right="420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b/>
          <w:sz w:val="24"/>
          <w:szCs w:val="24"/>
        </w:rPr>
        <w:t>填写说明：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序号：顺序编号。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部门：该员工所在部门等，公司级领导列入行政</w:t>
      </w:r>
      <w:r w:rsidR="00650EF9">
        <w:rPr>
          <w:rFonts w:ascii="幼圆" w:eastAsia="幼圆" w:hint="eastAsia"/>
          <w:sz w:val="24"/>
          <w:szCs w:val="24"/>
        </w:rPr>
        <w:t>管理</w:t>
      </w:r>
      <w:r>
        <w:rPr>
          <w:rFonts w:ascii="幼圆" w:eastAsia="幼圆" w:hint="eastAsia"/>
          <w:sz w:val="24"/>
          <w:szCs w:val="24"/>
        </w:rPr>
        <w:t>部</w:t>
      </w:r>
      <w:r w:rsidR="003D7725">
        <w:rPr>
          <w:rFonts w:ascii="幼圆" w:eastAsia="幼圆" w:hint="eastAsia"/>
          <w:sz w:val="24"/>
          <w:szCs w:val="24"/>
        </w:rPr>
        <w:t>门</w:t>
      </w:r>
      <w:r>
        <w:rPr>
          <w:rFonts w:ascii="幼圆" w:eastAsia="幼圆" w:hint="eastAsia"/>
          <w:sz w:val="24"/>
          <w:szCs w:val="24"/>
        </w:rPr>
        <w:t>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岗位：该员工所在的岗位或职务或职能或工种。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姓名：员工姓名。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工号：该员工的工号。</w:t>
      </w:r>
    </w:p>
    <w:p w:rsidR="00AF27AC" w:rsidRDefault="00AF27AC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学历：该员工的学历。</w:t>
      </w:r>
    </w:p>
    <w:p w:rsidR="00AF27AC" w:rsidRDefault="00651933">
      <w:pPr>
        <w:spacing w:line="360" w:lineRule="auto"/>
        <w:ind w:leftChars="200" w:left="420" w:rightChars="200" w:right="420" w:firstLine="578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员工保密协议编号、</w:t>
      </w:r>
      <w:r w:rsidR="00AF27AC">
        <w:rPr>
          <w:rFonts w:ascii="幼圆" w:eastAsia="幼圆" w:hint="eastAsia"/>
          <w:sz w:val="24"/>
          <w:szCs w:val="24"/>
        </w:rPr>
        <w:t>竞业禁止协议编号</w:t>
      </w:r>
      <w:r>
        <w:rPr>
          <w:rFonts w:ascii="幼圆" w:eastAsia="幼圆" w:hint="eastAsia"/>
          <w:sz w:val="24"/>
          <w:szCs w:val="24"/>
        </w:rPr>
        <w:t>（如有）</w:t>
      </w:r>
      <w:r w:rsidR="00AF27AC">
        <w:rPr>
          <w:rFonts w:ascii="幼圆" w:eastAsia="幼圆" w:hint="eastAsia"/>
          <w:sz w:val="24"/>
          <w:szCs w:val="24"/>
        </w:rPr>
        <w:t>、知识产权协议编号</w:t>
      </w:r>
      <w:r>
        <w:rPr>
          <w:rFonts w:ascii="幼圆" w:eastAsia="幼圆" w:hint="eastAsia"/>
          <w:sz w:val="24"/>
          <w:szCs w:val="24"/>
        </w:rPr>
        <w:t>（如有）</w:t>
      </w:r>
      <w:r w:rsidR="00AF27AC">
        <w:rPr>
          <w:rFonts w:ascii="幼圆" w:eastAsia="幼圆" w:hint="eastAsia"/>
          <w:sz w:val="24"/>
          <w:szCs w:val="24"/>
        </w:rPr>
        <w:t>：所签署的相应协议的编号。</w:t>
      </w:r>
    </w:p>
    <w:p w:rsidR="00AF27AC" w:rsidRDefault="00AF27AC" w:rsidP="00DB6422">
      <w:pPr>
        <w:spacing w:line="360" w:lineRule="auto"/>
        <w:ind w:leftChars="200" w:left="420" w:rightChars="200" w:right="420" w:firstLine="578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sz w:val="24"/>
          <w:szCs w:val="24"/>
        </w:rPr>
        <w:t>该表格可以由各</w:t>
      </w:r>
      <w:r w:rsidR="00650EF9">
        <w:rPr>
          <w:rFonts w:ascii="幼圆" w:eastAsia="幼圆" w:hint="eastAsia"/>
          <w:sz w:val="24"/>
          <w:szCs w:val="24"/>
        </w:rPr>
        <w:t>部门</w:t>
      </w:r>
      <w:r>
        <w:rPr>
          <w:rFonts w:ascii="幼圆" w:eastAsia="幼圆" w:hint="eastAsia"/>
          <w:sz w:val="24"/>
          <w:szCs w:val="24"/>
        </w:rPr>
        <w:t>填报，行政</w:t>
      </w:r>
      <w:r w:rsidR="00650EF9">
        <w:rPr>
          <w:rFonts w:ascii="幼圆" w:eastAsia="幼圆" w:hint="eastAsia"/>
          <w:sz w:val="24"/>
          <w:szCs w:val="24"/>
        </w:rPr>
        <w:t>管理</w:t>
      </w:r>
      <w:r>
        <w:rPr>
          <w:rFonts w:ascii="幼圆" w:eastAsia="幼圆" w:hint="eastAsia"/>
          <w:sz w:val="24"/>
          <w:szCs w:val="24"/>
        </w:rPr>
        <w:t>部核实，该表格可以电子表格形式表达。</w:t>
      </w:r>
    </w:p>
    <w:sectPr w:rsidR="00AF27AC" w:rsidSect="00814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AFC" w:rsidRDefault="00E17AFC" w:rsidP="00137E9F">
      <w:r>
        <w:separator/>
      </w:r>
    </w:p>
  </w:endnote>
  <w:endnote w:type="continuationSeparator" w:id="0">
    <w:p w:rsidR="00E17AFC" w:rsidRDefault="00E17AFC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D" w:rsidRDefault="0027080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 w:hint="eastAsia"/>
        <w:lang w:eastAsia="zh-CN"/>
      </w:rPr>
    </w:pPr>
    <w:r w:rsidRPr="0027080D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27080D">
      <w:rPr>
        <w:rFonts w:ascii="幼圆" w:eastAsia="幼圆" w:hint="eastAsia"/>
        <w:color w:val="FF0000"/>
        <w:highlight w:val="yellow"/>
        <w:lang w:eastAsia="zh-CN"/>
      </w:rPr>
      <w:t>科技</w:t>
    </w:r>
    <w:r w:rsidRPr="0027080D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27080D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E52F4C">
      <w:rPr>
        <w:rFonts w:ascii="幼圆" w:eastAsia="幼圆"/>
        <w:bCs/>
        <w:noProof/>
      </w:rPr>
      <w:t>2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E52F4C">
      <w:rPr>
        <w:rFonts w:ascii="幼圆" w:eastAsia="幼圆"/>
        <w:bCs/>
        <w:noProof/>
      </w:rPr>
      <w:t>2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D" w:rsidRDefault="0027080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AFC" w:rsidRDefault="00E17AFC" w:rsidP="00137E9F">
      <w:r>
        <w:separator/>
      </w:r>
    </w:p>
  </w:footnote>
  <w:footnote w:type="continuationSeparator" w:id="0">
    <w:p w:rsidR="00E17AFC" w:rsidRDefault="00E17AFC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D" w:rsidRDefault="002708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483EF8" w:rsidRDefault="00EB317A" w:rsidP="00650EF9">
    <w:pPr>
      <w:jc w:val="left"/>
      <w:rPr>
        <w:rFonts w:ascii="幼圆" w:eastAsia="幼圆" w:hint="eastAsia"/>
        <w:color w:val="000000"/>
        <w:sz w:val="18"/>
        <w:szCs w:val="18"/>
      </w:rPr>
    </w:pPr>
    <w:r w:rsidRPr="0027080D">
      <w:rPr>
        <w:rFonts w:ascii="幼圆" w:eastAsia="幼圆"/>
        <w:color w:val="FF0000"/>
        <w:sz w:val="18"/>
        <w:szCs w:val="18"/>
        <w:highlight w:val="yellow"/>
      </w:rPr>
      <w:t>ZRXX</w:t>
    </w:r>
    <w:r w:rsidRPr="0027080D">
      <w:rPr>
        <w:rFonts w:ascii="幼圆" w:eastAsia="幼圆"/>
        <w:color w:val="000000"/>
        <w:sz w:val="18"/>
        <w:szCs w:val="18"/>
      </w:rPr>
      <w:t>-20000</w:t>
    </w:r>
    <w:r w:rsidR="00137E9F" w:rsidRPr="0027080D">
      <w:rPr>
        <w:rFonts w:ascii="幼圆" w:eastAsia="幼圆" w:hint="eastAsia"/>
        <w:color w:val="000000"/>
        <w:sz w:val="18"/>
        <w:szCs w:val="18"/>
      </w:rPr>
      <w:t>-HR-R-10关键岗位一览表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D" w:rsidRDefault="0027080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2376B5"/>
    <w:rsid w:val="002542AA"/>
    <w:rsid w:val="0027080D"/>
    <w:rsid w:val="0034097F"/>
    <w:rsid w:val="003D7725"/>
    <w:rsid w:val="00483EF8"/>
    <w:rsid w:val="004A5E99"/>
    <w:rsid w:val="00551C2E"/>
    <w:rsid w:val="005D0C64"/>
    <w:rsid w:val="005D7F47"/>
    <w:rsid w:val="00650EF9"/>
    <w:rsid w:val="00651933"/>
    <w:rsid w:val="006A27E2"/>
    <w:rsid w:val="007B1BBF"/>
    <w:rsid w:val="007F2288"/>
    <w:rsid w:val="00814DAC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D91775"/>
    <w:rsid w:val="00DB27BA"/>
    <w:rsid w:val="00DB6422"/>
    <w:rsid w:val="00E17AFC"/>
    <w:rsid w:val="00E37E41"/>
    <w:rsid w:val="00E52F4C"/>
    <w:rsid w:val="00E70CFF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2</cp:revision>
  <cp:lastPrinted>2014-03-05T14:37:00Z</cp:lastPrinted>
  <dcterms:created xsi:type="dcterms:W3CDTF">2019-05-14T06:04:00Z</dcterms:created>
  <dcterms:modified xsi:type="dcterms:W3CDTF">2019-05-14T06:04:00Z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