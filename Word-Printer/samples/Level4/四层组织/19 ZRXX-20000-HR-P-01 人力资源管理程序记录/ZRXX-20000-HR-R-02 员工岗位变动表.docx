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7AC" w:rsidRDefault="00BA3599">
      <w:pPr>
        <w:jc w:val="center"/>
        <w:outlineLvl w:val="0"/>
        <w:rPr>
          <w:rFonts w:ascii="幼圆" w:eastAsia="幼圆"/>
          <w:b/>
          <w:sz w:val="32"/>
          <w:szCs w:val="32"/>
        </w:rPr>
      </w:pPr>
      <w:r>
        <w:rPr>
          <w:rFonts w:ascii="幼圆" w:eastAsia="幼圆" w:hint="eastAsia"/>
          <w:b/>
          <w:sz w:val="32"/>
          <w:szCs w:val="32"/>
        </w:rPr>
        <w:t>员工岗位变动</w:t>
      </w:r>
      <w:r w:rsidR="00AF27AC">
        <w:rPr>
          <w:rFonts w:ascii="幼圆" w:eastAsia="幼圆" w:hint="eastAsia"/>
          <w:b/>
          <w:sz w:val="32"/>
          <w:szCs w:val="32"/>
        </w:rPr>
        <w:t>表</w:t>
      </w:r>
    </w:p>
    <w:p w:rsidR="00AF27AC" w:rsidRDefault="00D91775">
      <w:pPr>
        <w:ind w:right="560" w:firstLine="540"/>
        <w:jc w:val="center"/>
        <w:rPr>
          <w:rFonts w:ascii="幼圆" w:eastAsia="幼圆"/>
          <w:b/>
          <w:sz w:val="24"/>
          <w:szCs w:val="24"/>
        </w:rPr>
      </w:pPr>
      <w:r w:rsidRPr="00BC6435">
        <w:rPr>
          <w:rFonts w:ascii="幼圆" w:eastAsia="幼圆"/>
          <w:b/>
          <w:color w:val="FF0000"/>
          <w:sz w:val="24"/>
          <w:szCs w:val="24"/>
          <w:highlight w:val="yellow"/>
        </w:rPr>
        <w:t>ZRXX</w:t>
      </w:r>
      <w:r>
        <w:rPr>
          <w:rFonts w:ascii="幼圆" w:eastAsia="幼圆"/>
          <w:b/>
          <w:sz w:val="24"/>
          <w:szCs w:val="24"/>
        </w:rPr>
        <w:t>-20000</w:t>
      </w:r>
      <w:r w:rsidR="00AF27AC">
        <w:rPr>
          <w:rFonts w:ascii="幼圆" w:eastAsia="幼圆" w:hint="eastAsia"/>
          <w:b/>
          <w:sz w:val="24"/>
          <w:szCs w:val="24"/>
        </w:rPr>
        <w:t>-HR-R-</w:t>
      </w:r>
      <w:r w:rsidR="00BA3599">
        <w:rPr>
          <w:rFonts w:ascii="幼圆" w:eastAsia="幼圆" w:hint="eastAsia"/>
          <w:b/>
          <w:sz w:val="24"/>
          <w:szCs w:val="24"/>
        </w:rPr>
        <w:t>02</w:t>
      </w:r>
    </w:p>
    <w:p w:rsidR="00B54BB0" w:rsidRDefault="00B54BB0">
      <w:pPr>
        <w:ind w:right="560" w:firstLine="540"/>
        <w:jc w:val="center"/>
        <w:rPr>
          <w:rFonts w:ascii="幼圆" w:eastAsia="幼圆"/>
          <w:b/>
          <w:sz w:val="24"/>
          <w:szCs w:val="24"/>
        </w:rPr>
      </w:pPr>
    </w:p>
    <w:tbl>
      <w:tblPr>
        <w:tblW w:w="9258" w:type="dxa"/>
        <w:tblInd w:w="93" w:type="dxa"/>
        <w:tblLook w:val="04A0" w:firstRow="1" w:lastRow="0" w:firstColumn="1" w:lastColumn="0" w:noHBand="0" w:noVBand="1"/>
      </w:tblPr>
      <w:tblGrid>
        <w:gridCol w:w="1549"/>
        <w:gridCol w:w="14"/>
        <w:gridCol w:w="1713"/>
        <w:gridCol w:w="1275"/>
        <w:gridCol w:w="81"/>
        <w:gridCol w:w="1088"/>
        <w:gridCol w:w="544"/>
        <w:gridCol w:w="544"/>
        <w:gridCol w:w="1287"/>
        <w:gridCol w:w="1163"/>
      </w:tblGrid>
      <w:tr w:rsidR="00EF0E29" w:rsidRPr="00BA3599" w:rsidTr="00EF0E29">
        <w:trPr>
          <w:trHeight w:val="663"/>
        </w:trPr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E29" w:rsidRPr="00BA3599" w:rsidRDefault="00EF0E2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姓名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E29" w:rsidRPr="00BA3599" w:rsidRDefault="00EF0E29" w:rsidP="00EF0E29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7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E29" w:rsidRPr="00BA3599" w:rsidRDefault="00EF0E2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日期</w:t>
            </w:r>
          </w:p>
        </w:tc>
        <w:tc>
          <w:tcPr>
            <w:tcW w:w="29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0E29" w:rsidRPr="00BA3599" w:rsidRDefault="00EF0E29" w:rsidP="00BA3599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EF0E29" w:rsidRPr="00BA3599" w:rsidTr="00EF0E29">
        <w:trPr>
          <w:trHeight w:val="663"/>
        </w:trPr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E29" w:rsidRPr="00BA3599" w:rsidRDefault="00EF0E2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原岗位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E29" w:rsidRPr="00BA3599" w:rsidRDefault="00EF0E29" w:rsidP="00EF0E29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</w:p>
        </w:tc>
        <w:tc>
          <w:tcPr>
            <w:tcW w:w="17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E29" w:rsidRPr="00BA3599" w:rsidRDefault="00EF0E2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变动后岗位</w:t>
            </w:r>
          </w:p>
        </w:tc>
        <w:tc>
          <w:tcPr>
            <w:tcW w:w="29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E29" w:rsidRPr="00BA3599" w:rsidRDefault="00EF0E29" w:rsidP="00BA3599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</w:rPr>
            </w:pPr>
          </w:p>
        </w:tc>
      </w:tr>
      <w:tr w:rsidR="00EF0E29" w:rsidRPr="00BA3599" w:rsidTr="00EF0E29">
        <w:trPr>
          <w:trHeight w:val="663"/>
        </w:trPr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E29" w:rsidRPr="00BA3599" w:rsidRDefault="00EF0E2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</w:rPr>
              <w:t>变动原因</w:t>
            </w:r>
          </w:p>
        </w:tc>
        <w:tc>
          <w:tcPr>
            <w:tcW w:w="769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E29" w:rsidRPr="00F0604C" w:rsidRDefault="00EF0E29" w:rsidP="00EF0E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F0E29" w:rsidRPr="00BA3599" w:rsidTr="00EF0E29">
        <w:trPr>
          <w:trHeight w:val="663"/>
        </w:trPr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E29" w:rsidRDefault="00EF0E2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</w:rPr>
              <w:t>原部门意见</w:t>
            </w:r>
          </w:p>
        </w:tc>
        <w:tc>
          <w:tcPr>
            <w:tcW w:w="769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E29" w:rsidRPr="00F0604C" w:rsidRDefault="00EF0E29" w:rsidP="00EF0E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A6E7B" w:rsidRPr="00BA3599" w:rsidTr="008A6E7B">
        <w:trPr>
          <w:trHeight w:val="663"/>
        </w:trPr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6E7B" w:rsidRDefault="008A6E7B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</w:rPr>
              <w:t>原部门经理签字</w:t>
            </w:r>
          </w:p>
        </w:tc>
        <w:tc>
          <w:tcPr>
            <w:tcW w:w="41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6E7B" w:rsidRPr="00F0604C" w:rsidRDefault="008A6E7B" w:rsidP="00EF0E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6E7B" w:rsidRPr="00F0604C" w:rsidRDefault="008A6E7B" w:rsidP="008A6E7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F0604C">
              <w:rPr>
                <w:rFonts w:ascii="宋体" w:hAnsi="宋体" w:cs="宋体" w:hint="eastAsia"/>
                <w:color w:val="000000"/>
                <w:kern w:val="0"/>
                <w:sz w:val="22"/>
              </w:rPr>
              <w:t>日期：</w:t>
            </w: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6E7B" w:rsidRPr="00F0604C" w:rsidRDefault="008A6E7B" w:rsidP="00EF0E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EF0E29" w:rsidRPr="00BA3599" w:rsidTr="00EF0E29">
        <w:trPr>
          <w:trHeight w:val="663"/>
        </w:trPr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E29" w:rsidRDefault="00EF0E2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</w:rPr>
              <w:t>现部门意见</w:t>
            </w:r>
          </w:p>
        </w:tc>
        <w:tc>
          <w:tcPr>
            <w:tcW w:w="769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0E29" w:rsidRPr="00F0604C" w:rsidRDefault="00EF0E29" w:rsidP="00EF0E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A6E7B" w:rsidRPr="00BA3599" w:rsidTr="008A6E7B">
        <w:trPr>
          <w:trHeight w:val="663"/>
        </w:trPr>
        <w:tc>
          <w:tcPr>
            <w:tcW w:w="15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6E7B" w:rsidRDefault="008A6E7B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</w:rPr>
              <w:t>现部门经理签字</w:t>
            </w:r>
          </w:p>
        </w:tc>
        <w:tc>
          <w:tcPr>
            <w:tcW w:w="41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A6E7B" w:rsidRPr="00F0604C" w:rsidRDefault="008A6E7B" w:rsidP="00EF0E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6E7B" w:rsidRPr="00F0604C" w:rsidRDefault="008A6E7B" w:rsidP="008A6E7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</w:rPr>
              <w:t>日期：</w:t>
            </w: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6E7B" w:rsidRPr="00F0604C" w:rsidRDefault="008A6E7B" w:rsidP="00EF0E2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8A6E7B" w:rsidRPr="00BA3599" w:rsidTr="00EF0E29">
        <w:trPr>
          <w:trHeight w:val="764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599" w:rsidRPr="00BA3599" w:rsidRDefault="00BA3599" w:rsidP="008A6E7B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人力资源经理</w:t>
            </w:r>
            <w:r w:rsidR="008A6E7B">
              <w:rPr>
                <w:rFonts w:ascii="幼圆" w:eastAsia="幼圆" w:hAnsi="宋体" w:cs="宋体" w:hint="eastAsia"/>
                <w:kern w:val="0"/>
                <w:sz w:val="22"/>
              </w:rPr>
              <w:t>签字</w:t>
            </w:r>
          </w:p>
        </w:tc>
        <w:tc>
          <w:tcPr>
            <w:tcW w:w="41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日期:</w:t>
            </w: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  <w:tr w:rsidR="00BA3599" w:rsidRPr="00BA3599" w:rsidTr="00EF0E29">
        <w:trPr>
          <w:trHeight w:val="577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调整时间</w:t>
            </w:r>
          </w:p>
        </w:tc>
        <w:tc>
          <w:tcPr>
            <w:tcW w:w="770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</w:p>
        </w:tc>
      </w:tr>
      <w:tr w:rsidR="008A6E7B" w:rsidRPr="00BA3599" w:rsidTr="008A6E7B">
        <w:trPr>
          <w:trHeight w:val="620"/>
        </w:trPr>
        <w:tc>
          <w:tcPr>
            <w:tcW w:w="15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  <w:r w:rsidR="00EF0E29" w:rsidRPr="00BA3599">
              <w:rPr>
                <w:rFonts w:ascii="幼圆" w:eastAsia="幼圆" w:hAnsi="宋体" w:cs="宋体" w:hint="eastAsia"/>
                <w:kern w:val="0"/>
                <w:sz w:val="22"/>
              </w:rPr>
              <w:t>调整后月收入</w:t>
            </w:r>
          </w:p>
        </w:tc>
        <w:tc>
          <w:tcPr>
            <w:tcW w:w="17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599" w:rsidRPr="00BA3599" w:rsidRDefault="008A6E7B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</w:rPr>
              <w:t>基本</w:t>
            </w:r>
            <w:r w:rsidR="00BA3599" w:rsidRPr="00BA3599">
              <w:rPr>
                <w:rFonts w:ascii="幼圆" w:eastAsia="幼圆" w:hAnsi="宋体" w:cs="宋体" w:hint="eastAsia"/>
                <w:kern w:val="0"/>
                <w:sz w:val="22"/>
              </w:rPr>
              <w:t>工资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599" w:rsidRPr="00BA3599" w:rsidRDefault="008A6E7B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>
              <w:rPr>
                <w:rFonts w:ascii="幼圆" w:eastAsia="幼圆" w:hAnsi="宋体" w:cs="宋体" w:hint="eastAsia"/>
                <w:kern w:val="0"/>
                <w:sz w:val="22"/>
              </w:rPr>
              <w:t>岗位</w:t>
            </w:r>
            <w:r w:rsidR="00BA3599" w:rsidRPr="00BA3599">
              <w:rPr>
                <w:rFonts w:ascii="幼圆" w:eastAsia="幼圆" w:hAnsi="宋体" w:cs="宋体" w:hint="eastAsia"/>
                <w:kern w:val="0"/>
                <w:sz w:val="22"/>
              </w:rPr>
              <w:t>奖金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管理奖</w:t>
            </w:r>
          </w:p>
        </w:tc>
        <w:tc>
          <w:tcPr>
            <w:tcW w:w="1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考勤奖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日常补贴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合计</w:t>
            </w:r>
          </w:p>
        </w:tc>
      </w:tr>
      <w:tr w:rsidR="008A6E7B" w:rsidRPr="00BA3599" w:rsidTr="008A6E7B">
        <w:trPr>
          <w:trHeight w:val="634"/>
        </w:trPr>
        <w:tc>
          <w:tcPr>
            <w:tcW w:w="15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3599" w:rsidRPr="00BA3599" w:rsidRDefault="00BA3599" w:rsidP="00BA3599">
            <w:pPr>
              <w:widowControl/>
              <w:jc w:val="left"/>
              <w:rPr>
                <w:rFonts w:ascii="幼圆" w:eastAsia="幼圆" w:hAnsi="宋体" w:cs="宋体"/>
                <w:kern w:val="0"/>
                <w:sz w:val="22"/>
              </w:rPr>
            </w:pPr>
          </w:p>
        </w:tc>
        <w:tc>
          <w:tcPr>
            <w:tcW w:w="17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</w:tr>
      <w:tr w:rsidR="00BA3599" w:rsidRPr="00BA3599" w:rsidTr="00EF0E29">
        <w:trPr>
          <w:trHeight w:val="663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总经理批准:</w:t>
            </w:r>
          </w:p>
        </w:tc>
        <w:tc>
          <w:tcPr>
            <w:tcW w:w="41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1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kern w:val="0"/>
                <w:sz w:val="22"/>
              </w:rPr>
            </w:pPr>
            <w:r w:rsidRPr="00BA3599">
              <w:rPr>
                <w:rFonts w:ascii="幼圆" w:eastAsia="幼圆" w:hAnsi="宋体" w:cs="宋体" w:hint="eastAsia"/>
                <w:kern w:val="0"/>
                <w:sz w:val="22"/>
              </w:rPr>
              <w:t>日期:</w:t>
            </w:r>
          </w:p>
        </w:tc>
        <w:tc>
          <w:tcPr>
            <w:tcW w:w="24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3599" w:rsidRPr="00BA3599" w:rsidRDefault="00BA3599" w:rsidP="00BA3599">
            <w:pPr>
              <w:widowControl/>
              <w:jc w:val="center"/>
              <w:rPr>
                <w:rFonts w:ascii="幼圆" w:eastAsia="幼圆" w:hAnsi="宋体" w:cs="宋体"/>
                <w:color w:val="FF0000"/>
                <w:kern w:val="0"/>
                <w:sz w:val="22"/>
              </w:rPr>
            </w:pPr>
            <w:r w:rsidRPr="00BA3599">
              <w:rPr>
                <w:rFonts w:ascii="宋体" w:hAnsi="宋体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</w:tr>
    </w:tbl>
    <w:p w:rsidR="00AF27AC" w:rsidRDefault="00AF27AC">
      <w:pPr>
        <w:ind w:right="560" w:firstLine="540"/>
        <w:jc w:val="center"/>
        <w:rPr>
          <w:rFonts w:ascii="幼圆" w:eastAsia="幼圆"/>
          <w:b/>
          <w:sz w:val="24"/>
          <w:szCs w:val="24"/>
        </w:rPr>
      </w:pPr>
    </w:p>
    <w:p w:rsidR="00BA3599" w:rsidRPr="008A6E7B" w:rsidRDefault="008A6E7B" w:rsidP="008A6E7B">
      <w:pPr>
        <w:ind w:right="560" w:firstLine="540"/>
        <w:jc w:val="left"/>
        <w:rPr>
          <w:rFonts w:ascii="幼圆" w:eastAsia="幼圆"/>
          <w:b/>
          <w:szCs w:val="21"/>
        </w:rPr>
      </w:pPr>
      <w:r w:rsidRPr="008A6E7B">
        <w:rPr>
          <w:rFonts w:ascii="幼圆" w:eastAsia="幼圆" w:hint="eastAsia"/>
          <w:b/>
          <w:szCs w:val="21"/>
        </w:rPr>
        <w:t>本表填写内容后即成为公司的机密信息。</w:t>
      </w:r>
    </w:p>
    <w:p w:rsidR="00BA3599" w:rsidRDefault="00BA3599">
      <w:pPr>
        <w:ind w:right="560" w:firstLine="540"/>
        <w:jc w:val="center"/>
        <w:rPr>
          <w:rFonts w:ascii="幼圆" w:eastAsia="幼圆"/>
          <w:b/>
          <w:sz w:val="24"/>
          <w:szCs w:val="24"/>
        </w:rPr>
      </w:pPr>
    </w:p>
    <w:sectPr w:rsidR="00BA3599" w:rsidSect="00814D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C5D" w:rsidRDefault="00862C5D" w:rsidP="00137E9F">
      <w:r>
        <w:separator/>
      </w:r>
    </w:p>
  </w:endnote>
  <w:endnote w:type="continuationSeparator" w:id="0">
    <w:p w:rsidR="00862C5D" w:rsidRDefault="00862C5D" w:rsidP="0013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C9B" w:rsidRDefault="004D6C9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E9F" w:rsidRPr="002C1356" w:rsidRDefault="00B0449C">
    <w:pPr>
      <w:pStyle w:val="a4"/>
      <w:rPr>
        <w:kern w:val="0"/>
      </w:rPr>
    </w:pPr>
    <w:r>
      <w:rPr>
        <w:rFonts w:ascii="幼圆" w:eastAsia="幼圆" w:hint="eastAsia"/>
        <w:color w:val="FE0000"/>
        <w:highlight w:val="yellow"/>
      </w:rPr>
      <w:t>广东科技有限公司</w:t>
    </w:r>
    <w:bookmarkStart w:id="0" w:name="_GoBack"/>
    <w:bookmarkEnd w:id="0"/>
    <w:r w:rsidR="00B31EE0" w:rsidRPr="00BC6435">
      <w:rPr>
        <w:rFonts w:ascii="幼圆" w:eastAsia="幼圆" w:hint="eastAsia"/>
        <w:color w:val="FF0000"/>
        <w:lang w:eastAsia="zh-CN"/>
      </w:rPr>
      <w:t xml:space="preserve"> </w:t>
    </w:r>
    <w:r w:rsidR="00B31EE0">
      <w:rPr>
        <w:rFonts w:ascii="幼圆" w:eastAsia="幼圆" w:hint="eastAsia"/>
        <w:lang w:eastAsia="zh-CN"/>
      </w:rPr>
      <w:t xml:space="preserve">                                                               </w:t>
    </w:r>
    <w:r w:rsidR="00B31EE0" w:rsidRPr="00B31EE0">
      <w:rPr>
        <w:rFonts w:ascii="幼圆" w:eastAsia="幼圆" w:hint="eastAsia"/>
        <w:lang w:eastAsia="zh-CN"/>
      </w:rPr>
      <w:t>第</w:t>
    </w:r>
    <w:r w:rsidR="00B31EE0" w:rsidRPr="00B31EE0">
      <w:rPr>
        <w:rFonts w:ascii="幼圆" w:eastAsia="幼圆" w:hint="eastAsia"/>
        <w:lang w:val="zh-CN" w:eastAsia="zh-CN"/>
      </w:rPr>
      <w:t xml:space="preserve">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PAGE</w:instrText>
    </w:r>
    <w:r w:rsidR="00B31EE0" w:rsidRPr="00B31EE0">
      <w:rPr>
        <w:rFonts w:ascii="幼圆" w:eastAsia="幼圆" w:hint="eastAsia"/>
        <w:bCs/>
      </w:rPr>
      <w:fldChar w:fldCharType="separate"/>
    </w:r>
    <w:r w:rsidR="002C1356"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lang w:val="zh-CN" w:eastAsia="zh-CN"/>
      </w:rPr>
      <w:t xml:space="preserve"> 页，共 </w:t>
    </w:r>
    <w:r w:rsidR="00B31EE0" w:rsidRPr="00B31EE0">
      <w:rPr>
        <w:rFonts w:ascii="幼圆" w:eastAsia="幼圆" w:hint="eastAsia"/>
        <w:bCs/>
      </w:rPr>
      <w:fldChar w:fldCharType="begin"/>
    </w:r>
    <w:r w:rsidR="00B31EE0" w:rsidRPr="00B31EE0">
      <w:rPr>
        <w:rFonts w:ascii="幼圆" w:eastAsia="幼圆" w:hint="eastAsia"/>
        <w:bCs/>
      </w:rPr>
      <w:instrText>NUMPAGES</w:instrText>
    </w:r>
    <w:r w:rsidR="00B31EE0" w:rsidRPr="00B31EE0">
      <w:rPr>
        <w:rFonts w:ascii="幼圆" w:eastAsia="幼圆" w:hint="eastAsia"/>
        <w:bCs/>
      </w:rPr>
      <w:fldChar w:fldCharType="separate"/>
    </w:r>
    <w:r w:rsidR="002C1356">
      <w:rPr>
        <w:rFonts w:ascii="幼圆" w:eastAsia="幼圆"/>
        <w:bCs/>
        <w:noProof/>
      </w:rPr>
      <w:t>1</w:t>
    </w:r>
    <w:r w:rsidR="00B31EE0" w:rsidRPr="00B31EE0">
      <w:rPr>
        <w:rFonts w:ascii="幼圆" w:eastAsia="幼圆" w:hint="eastAsia"/>
        <w:bCs/>
      </w:rPr>
      <w:fldChar w:fldCharType="end"/>
    </w:r>
    <w:r w:rsidR="00B31EE0" w:rsidRPr="00B31EE0">
      <w:rPr>
        <w:rFonts w:ascii="幼圆" w:eastAsia="幼圆" w:hint="eastAsia"/>
        <w:bCs/>
        <w:lang w:eastAsia="zh-CN"/>
      </w:rPr>
      <w:t xml:space="preserve"> 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C9B" w:rsidRDefault="004D6C9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C5D" w:rsidRDefault="00862C5D" w:rsidP="00137E9F">
      <w:r>
        <w:separator/>
      </w:r>
    </w:p>
  </w:footnote>
  <w:footnote w:type="continuationSeparator" w:id="0">
    <w:p w:rsidR="00862C5D" w:rsidRDefault="00862C5D" w:rsidP="00137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C9B" w:rsidRDefault="004D6C9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E9F" w:rsidRPr="00F0604C" w:rsidRDefault="00EB317A" w:rsidP="00650EF9">
    <w:pPr>
      <w:jc w:val="left"/>
      <w:rPr>
        <w:rFonts w:ascii="幼圆" w:eastAsia="幼圆"/>
        <w:color w:val="000000"/>
        <w:sz w:val="18"/>
        <w:szCs w:val="18"/>
      </w:rPr>
    </w:pPr>
    <w:r w:rsidRPr="00BC6435">
      <w:rPr>
        <w:rFonts w:ascii="幼圆" w:eastAsia="幼圆"/>
        <w:color w:val="FF0000"/>
        <w:sz w:val="18"/>
        <w:szCs w:val="18"/>
        <w:highlight w:val="yellow"/>
      </w:rPr>
      <w:t>ZRXX</w:t>
    </w:r>
    <w:r w:rsidRPr="00BC6435">
      <w:rPr>
        <w:rFonts w:ascii="幼圆" w:eastAsia="幼圆"/>
        <w:color w:val="000000"/>
        <w:sz w:val="18"/>
        <w:szCs w:val="18"/>
      </w:rPr>
      <w:t>-20000</w:t>
    </w:r>
    <w:r w:rsidR="00137E9F" w:rsidRPr="00BC6435">
      <w:rPr>
        <w:rFonts w:ascii="幼圆" w:eastAsia="幼圆" w:hint="eastAsia"/>
        <w:color w:val="000000"/>
        <w:sz w:val="18"/>
        <w:szCs w:val="18"/>
      </w:rPr>
      <w:t>-HR-R-</w:t>
    </w:r>
    <w:r w:rsidR="00BA3599" w:rsidRPr="00BC6435">
      <w:rPr>
        <w:rFonts w:ascii="幼圆" w:eastAsia="幼圆" w:hint="eastAsia"/>
        <w:color w:val="000000"/>
        <w:sz w:val="18"/>
        <w:szCs w:val="18"/>
      </w:rPr>
      <w:t>02员工</w:t>
    </w:r>
    <w:r w:rsidR="00137E9F" w:rsidRPr="00BC6435">
      <w:rPr>
        <w:rFonts w:ascii="幼圆" w:eastAsia="幼圆" w:hint="eastAsia"/>
        <w:color w:val="000000"/>
        <w:sz w:val="18"/>
        <w:szCs w:val="18"/>
      </w:rPr>
      <w:t>岗位</w:t>
    </w:r>
    <w:r w:rsidR="00BC6435">
      <w:rPr>
        <w:rFonts w:ascii="幼圆" w:eastAsia="幼圆" w:hint="eastAsia"/>
        <w:color w:val="000000"/>
        <w:sz w:val="18"/>
        <w:szCs w:val="18"/>
      </w:rPr>
      <w:t>变动</w:t>
    </w:r>
    <w:r w:rsidR="00137E9F" w:rsidRPr="00BC6435">
      <w:rPr>
        <w:rFonts w:ascii="幼圆" w:eastAsia="幼圆" w:hint="eastAsia"/>
        <w:color w:val="000000"/>
        <w:sz w:val="18"/>
        <w:szCs w:val="18"/>
      </w:rPr>
      <w:t>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C9B" w:rsidRDefault="004D6C9B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A28"/>
    <w:rsid w:val="00081630"/>
    <w:rsid w:val="00137E9F"/>
    <w:rsid w:val="001425BA"/>
    <w:rsid w:val="00155277"/>
    <w:rsid w:val="00156DE5"/>
    <w:rsid w:val="00172A27"/>
    <w:rsid w:val="002376B5"/>
    <w:rsid w:val="002542AA"/>
    <w:rsid w:val="002C1356"/>
    <w:rsid w:val="0034097F"/>
    <w:rsid w:val="003D7725"/>
    <w:rsid w:val="004A5E99"/>
    <w:rsid w:val="004D6C9B"/>
    <w:rsid w:val="00551C2E"/>
    <w:rsid w:val="005D0C64"/>
    <w:rsid w:val="005D7F47"/>
    <w:rsid w:val="00650EF9"/>
    <w:rsid w:val="00651933"/>
    <w:rsid w:val="0068164F"/>
    <w:rsid w:val="006A27E2"/>
    <w:rsid w:val="007B1BBF"/>
    <w:rsid w:val="007F2288"/>
    <w:rsid w:val="00814DAC"/>
    <w:rsid w:val="00862C5D"/>
    <w:rsid w:val="008A6E7B"/>
    <w:rsid w:val="00A40EC0"/>
    <w:rsid w:val="00A5457E"/>
    <w:rsid w:val="00AB4162"/>
    <w:rsid w:val="00AD7D3B"/>
    <w:rsid w:val="00AF27AC"/>
    <w:rsid w:val="00AF7226"/>
    <w:rsid w:val="00B0449C"/>
    <w:rsid w:val="00B31EE0"/>
    <w:rsid w:val="00B54BB0"/>
    <w:rsid w:val="00BA3599"/>
    <w:rsid w:val="00BC2DE2"/>
    <w:rsid w:val="00BC6435"/>
    <w:rsid w:val="00BF0595"/>
    <w:rsid w:val="00C15D5E"/>
    <w:rsid w:val="00C1637F"/>
    <w:rsid w:val="00C84878"/>
    <w:rsid w:val="00CC145C"/>
    <w:rsid w:val="00CC78CE"/>
    <w:rsid w:val="00D91775"/>
    <w:rsid w:val="00DB27BA"/>
    <w:rsid w:val="00DB6422"/>
    <w:rsid w:val="00E37E41"/>
    <w:rsid w:val="00E70CFF"/>
    <w:rsid w:val="00E87078"/>
    <w:rsid w:val="00EA304D"/>
    <w:rsid w:val="00EB317A"/>
    <w:rsid w:val="00EF0E29"/>
    <w:rsid w:val="00EF66B1"/>
    <w:rsid w:val="00F0604C"/>
    <w:rsid w:val="00F231B9"/>
    <w:rsid w:val="00FB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ACCCEFA"/>
  <w15:docId w15:val="{46358527-0601-48A1-B60A-42AFA9EC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Document Map"/>
    <w:basedOn w:val="a"/>
    <w:pPr>
      <w:shd w:val="clear" w:color="auto" w:fill="000080"/>
    </w:pPr>
  </w:style>
  <w:style w:type="paragraph" w:styleId="a8">
    <w:name w:val="Balloon Text"/>
    <w:basedOn w:val="a"/>
    <w:link w:val="a9"/>
    <w:uiPriority w:val="99"/>
    <w:semiHidden/>
    <w:unhideWhenUsed/>
    <w:rsid w:val="002376B5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2376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gzbrt.com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YX-ISMS-2009-0203-JL29</dc:title>
  <dc:creator>gzbrt</dc:creator>
  <cp:lastModifiedBy>Ming</cp:lastModifiedBy>
  <cp:revision>6</cp:revision>
  <cp:lastPrinted>2014-03-05T14:37:00Z</cp:lastPrinted>
  <dcterms:created xsi:type="dcterms:W3CDTF">2019-05-14T05:53:00Z</dcterms:created>
  <dcterms:modified xsi:type="dcterms:W3CDTF">2019-07-26T11:50:00Z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