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1733DE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培训评估报告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5061F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06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560"/>
        <w:gridCol w:w="1480"/>
        <w:gridCol w:w="3920"/>
        <w:gridCol w:w="3680"/>
      </w:tblGrid>
      <w:tr w:rsidR="001733DE" w:rsidRPr="001733DE" w:rsidTr="001733DE">
        <w:trPr>
          <w:trHeight w:val="660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基本信息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课程名称</w:t>
            </w:r>
          </w:p>
        </w:tc>
        <w:tc>
          <w:tcPr>
            <w:tcW w:w="7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（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学习保密条款</w:t>
            </w: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培训目标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加强开发人员保密意识学习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培训资料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电子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培训方式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授课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讲师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全体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员工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33DE" w:rsidRPr="001733DE" w:rsidTr="001733DE">
        <w:trPr>
          <w:trHeight w:val="6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41271">
              <w:rPr>
                <w:rFonts w:ascii="宋体" w:hAnsi="宋体" w:cs="宋体" w:hint="eastAsia"/>
                <w:color w:val="000000"/>
                <w:kern w:val="0"/>
                <w:sz w:val="22"/>
              </w:rPr>
              <w:t>会议室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培训成本效益分析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良好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学员对讲师的评价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专业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学员对培训资料的评价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齐全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学员对培训环境的评价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满意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841271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课程</w:t>
            </w:r>
            <w:r w:rsidR="001733DE"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考核办法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提问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考核结果</w:t>
            </w:r>
          </w:p>
        </w:tc>
        <w:tc>
          <w:tcPr>
            <w:tcW w:w="7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满意</w:t>
            </w:r>
          </w:p>
        </w:tc>
      </w:tr>
      <w:tr w:rsidR="001733DE" w:rsidRPr="001733DE" w:rsidTr="001733DE">
        <w:trPr>
          <w:trHeight w:val="800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培训管理人员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签字: 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33DE" w:rsidRPr="001733DE" w:rsidRDefault="001733DE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日期: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7A4" w:rsidRDefault="00BC37A4" w:rsidP="00137E9F">
      <w:r>
        <w:separator/>
      </w:r>
    </w:p>
  </w:endnote>
  <w:endnote w:type="continuationSeparator" w:id="0">
    <w:p w:rsidR="00BC37A4" w:rsidRDefault="00BC37A4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E9" w:rsidRDefault="00BD0F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BD0FE9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B31EE0">
      <w:rPr>
        <w:rFonts w:ascii="幼圆" w:eastAsia="幼圆" w:hint="eastAsia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E9" w:rsidRDefault="00BD0F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7A4" w:rsidRDefault="00BC37A4" w:rsidP="00137E9F">
      <w:r>
        <w:separator/>
      </w:r>
    </w:p>
  </w:footnote>
  <w:footnote w:type="continuationSeparator" w:id="0">
    <w:p w:rsidR="00BC37A4" w:rsidRDefault="00BC37A4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E9" w:rsidRDefault="00BD0F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5061FB">
      <w:rPr>
        <w:rFonts w:ascii="幼圆" w:eastAsia="幼圆"/>
        <w:color w:val="FF0000"/>
        <w:sz w:val="18"/>
        <w:szCs w:val="18"/>
        <w:highlight w:val="yellow"/>
      </w:rPr>
      <w:t>ZRXX</w:t>
    </w:r>
    <w:r w:rsidRPr="005061FB">
      <w:rPr>
        <w:rFonts w:ascii="幼圆" w:eastAsia="幼圆"/>
        <w:color w:val="000000"/>
        <w:sz w:val="18"/>
        <w:szCs w:val="18"/>
      </w:rPr>
      <w:t>-20000</w:t>
    </w:r>
    <w:r w:rsidR="00137E9F" w:rsidRPr="005061FB">
      <w:rPr>
        <w:rFonts w:ascii="幼圆" w:eastAsia="幼圆" w:hint="eastAsia"/>
        <w:color w:val="000000"/>
        <w:sz w:val="18"/>
        <w:szCs w:val="18"/>
      </w:rPr>
      <w:t>-HR-R-</w:t>
    </w:r>
    <w:r w:rsidR="001733DE" w:rsidRPr="005061FB">
      <w:rPr>
        <w:rFonts w:ascii="幼圆" w:eastAsia="幼圆" w:hint="eastAsia"/>
        <w:color w:val="000000"/>
        <w:sz w:val="18"/>
        <w:szCs w:val="18"/>
      </w:rPr>
      <w:t>06培训评估报告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E9" w:rsidRDefault="00BD0FE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2A27"/>
    <w:rsid w:val="001733DE"/>
    <w:rsid w:val="002376B5"/>
    <w:rsid w:val="002542AA"/>
    <w:rsid w:val="0034097F"/>
    <w:rsid w:val="003B7B76"/>
    <w:rsid w:val="003D7725"/>
    <w:rsid w:val="00483EF8"/>
    <w:rsid w:val="004A5E99"/>
    <w:rsid w:val="005061FB"/>
    <w:rsid w:val="00551C2E"/>
    <w:rsid w:val="005D0C64"/>
    <w:rsid w:val="005D7F47"/>
    <w:rsid w:val="00650EF9"/>
    <w:rsid w:val="00651933"/>
    <w:rsid w:val="006A27E2"/>
    <w:rsid w:val="007B1BBF"/>
    <w:rsid w:val="007F2288"/>
    <w:rsid w:val="00814DAC"/>
    <w:rsid w:val="00841271"/>
    <w:rsid w:val="009A09B2"/>
    <w:rsid w:val="00A40EC0"/>
    <w:rsid w:val="00A5457E"/>
    <w:rsid w:val="00AB4162"/>
    <w:rsid w:val="00AF27AC"/>
    <w:rsid w:val="00B31EE0"/>
    <w:rsid w:val="00BC2DE2"/>
    <w:rsid w:val="00BC37A4"/>
    <w:rsid w:val="00BD0FE9"/>
    <w:rsid w:val="00BE704D"/>
    <w:rsid w:val="00BF0595"/>
    <w:rsid w:val="00C1637F"/>
    <w:rsid w:val="00C84878"/>
    <w:rsid w:val="00CC145C"/>
    <w:rsid w:val="00CC78CE"/>
    <w:rsid w:val="00D91775"/>
    <w:rsid w:val="00DB27BA"/>
    <w:rsid w:val="00DB6422"/>
    <w:rsid w:val="00E37E41"/>
    <w:rsid w:val="00E70CFF"/>
    <w:rsid w:val="00E8222A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BB2F8A0-A3D4-43D4-92B7-ED2E6BB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3</cp:revision>
  <cp:lastPrinted>2014-03-05T14:37:00Z</cp:lastPrinted>
  <dcterms:created xsi:type="dcterms:W3CDTF">2019-05-14T06:00:00Z</dcterms:created>
  <dcterms:modified xsi:type="dcterms:W3CDTF">2019-07-26T11:43:00Z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