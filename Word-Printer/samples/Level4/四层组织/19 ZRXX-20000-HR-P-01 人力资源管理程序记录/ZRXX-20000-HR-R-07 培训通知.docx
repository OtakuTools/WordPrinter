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AC" w:rsidRDefault="001733DE">
      <w:pPr>
        <w:jc w:val="center"/>
        <w:outlineLvl w:val="0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培训</w:t>
      </w:r>
      <w:r w:rsidR="00874AA0">
        <w:rPr>
          <w:rFonts w:ascii="幼圆" w:eastAsia="幼圆" w:hint="eastAsia"/>
          <w:b/>
          <w:sz w:val="32"/>
          <w:szCs w:val="32"/>
        </w:rPr>
        <w:t>通知</w:t>
      </w:r>
    </w:p>
    <w:p w:rsidR="00AF27AC" w:rsidRDefault="00D91775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  <w:r w:rsidRPr="00546756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</w:t>
      </w:r>
      <w:r w:rsidR="001733DE">
        <w:rPr>
          <w:rFonts w:ascii="幼圆" w:eastAsia="幼圆" w:hint="eastAsia"/>
          <w:b/>
          <w:sz w:val="24"/>
          <w:szCs w:val="24"/>
        </w:rPr>
        <w:t>0</w:t>
      </w:r>
      <w:r w:rsidR="00874AA0">
        <w:rPr>
          <w:rFonts w:ascii="幼圆" w:eastAsia="幼圆" w:hint="eastAsia"/>
          <w:b/>
          <w:sz w:val="24"/>
          <w:szCs w:val="24"/>
        </w:rPr>
        <w:t>7</w:t>
      </w:r>
    </w:p>
    <w:p w:rsidR="002E3D8A" w:rsidRDefault="002E3D8A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</w:p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2040"/>
        <w:gridCol w:w="7600"/>
      </w:tblGrid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（学习保密条款）</w:t>
            </w: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培训目标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加强开发人员保密意识学习</w:t>
            </w: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培训资料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电子</w:t>
            </w: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培训方式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授课</w:t>
            </w: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讲师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学员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全体员工</w:t>
            </w:r>
          </w:p>
        </w:tc>
      </w:tr>
      <w:tr w:rsidR="00874AA0" w:rsidRPr="001733DE" w:rsidTr="001733DE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4AA0" w:rsidRPr="002D6DB5" w:rsidRDefault="00874AA0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E3D8A" w:rsidRPr="001733DE" w:rsidTr="002D6DB5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E3D8A" w:rsidRPr="002D6DB5" w:rsidRDefault="002E3D8A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DB5" w:rsidRDefault="002E3D8A" w:rsidP="002D6D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  <w:p w:rsidR="002E3D8A" w:rsidRPr="002D6DB5" w:rsidRDefault="002E3D8A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宋体" w:hAnsi="宋体" w:cs="宋体" w:hint="eastAsia"/>
                <w:color w:val="000000"/>
                <w:kern w:val="0"/>
                <w:szCs w:val="21"/>
              </w:rPr>
              <w:t>会议室</w:t>
            </w:r>
          </w:p>
        </w:tc>
      </w:tr>
      <w:tr w:rsidR="002D6DB5" w:rsidRPr="001733DE" w:rsidTr="00960B11">
        <w:trPr>
          <w:trHeight w:val="800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D6DB5" w:rsidRPr="002D6DB5" w:rsidRDefault="002D6DB5" w:rsidP="002D6DB5">
            <w:pPr>
              <w:widowControl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2D6DB5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课程管理人员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D6DB5" w:rsidRPr="002D6DB5" w:rsidRDefault="002D6DB5" w:rsidP="002D6D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</w:p>
    <w:sectPr w:rsidR="00AF27AC" w:rsidSect="00814D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CCA" w:rsidRDefault="00D22CCA" w:rsidP="00137E9F">
      <w:r>
        <w:separator/>
      </w:r>
    </w:p>
  </w:endnote>
  <w:endnote w:type="continuationSeparator" w:id="0">
    <w:p w:rsidR="00D22CCA" w:rsidRDefault="00D22CCA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417" w:rsidRDefault="0038441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B31EE0" w:rsidRDefault="00384417">
    <w:pPr>
      <w:pStyle w:val="a4"/>
      <w:rPr>
        <w:rFonts w:ascii="幼圆" w:eastAsia="幼圆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  <w:r w:rsidR="00B31EE0" w:rsidRPr="00546756">
      <w:rPr>
        <w:rFonts w:ascii="幼圆" w:eastAsia="幼圆" w:hint="eastAsia"/>
        <w:color w:val="FF0000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417" w:rsidRDefault="0038441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CCA" w:rsidRDefault="00D22CCA" w:rsidP="00137E9F">
      <w:r>
        <w:separator/>
      </w:r>
    </w:p>
  </w:footnote>
  <w:footnote w:type="continuationSeparator" w:id="0">
    <w:p w:rsidR="00D22CCA" w:rsidRDefault="00D22CCA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417" w:rsidRDefault="003844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483EF8" w:rsidRDefault="00EB317A" w:rsidP="00650EF9">
    <w:pPr>
      <w:jc w:val="left"/>
      <w:rPr>
        <w:rFonts w:ascii="幼圆" w:eastAsia="幼圆"/>
        <w:color w:val="000000"/>
        <w:sz w:val="18"/>
        <w:szCs w:val="18"/>
      </w:rPr>
    </w:pPr>
    <w:r w:rsidRPr="00546756">
      <w:rPr>
        <w:rFonts w:ascii="幼圆" w:eastAsia="幼圆"/>
        <w:color w:val="FF0000"/>
        <w:sz w:val="18"/>
        <w:szCs w:val="18"/>
        <w:highlight w:val="yellow"/>
      </w:rPr>
      <w:t>ZRXX</w:t>
    </w:r>
    <w:r w:rsidRPr="00546756">
      <w:rPr>
        <w:rFonts w:ascii="幼圆" w:eastAsia="幼圆"/>
        <w:color w:val="000000"/>
        <w:sz w:val="18"/>
        <w:szCs w:val="18"/>
      </w:rPr>
      <w:t>-20000</w:t>
    </w:r>
    <w:r w:rsidR="00137E9F" w:rsidRPr="00546756">
      <w:rPr>
        <w:rFonts w:ascii="幼圆" w:eastAsia="幼圆" w:hint="eastAsia"/>
        <w:color w:val="000000"/>
        <w:sz w:val="18"/>
        <w:szCs w:val="18"/>
      </w:rPr>
      <w:t>-HR-R-</w:t>
    </w:r>
    <w:r w:rsidR="001733DE" w:rsidRPr="00546756">
      <w:rPr>
        <w:rFonts w:ascii="幼圆" w:eastAsia="幼圆" w:hint="eastAsia"/>
        <w:color w:val="000000"/>
        <w:sz w:val="18"/>
        <w:szCs w:val="18"/>
      </w:rPr>
      <w:t>0</w:t>
    </w:r>
    <w:r w:rsidR="00874AA0" w:rsidRPr="00546756">
      <w:rPr>
        <w:rFonts w:ascii="幼圆" w:eastAsia="幼圆" w:hint="eastAsia"/>
        <w:color w:val="000000"/>
        <w:sz w:val="18"/>
        <w:szCs w:val="18"/>
      </w:rPr>
      <w:t>7</w:t>
    </w:r>
    <w:r w:rsidR="001733DE" w:rsidRPr="00546756">
      <w:rPr>
        <w:rFonts w:ascii="幼圆" w:eastAsia="幼圆" w:hint="eastAsia"/>
        <w:color w:val="000000"/>
        <w:sz w:val="18"/>
        <w:szCs w:val="18"/>
      </w:rPr>
      <w:t>培训</w:t>
    </w:r>
    <w:r w:rsidR="00874AA0" w:rsidRPr="00546756">
      <w:rPr>
        <w:rFonts w:ascii="幼圆" w:eastAsia="幼圆" w:hint="eastAsia"/>
        <w:color w:val="000000"/>
        <w:sz w:val="18"/>
        <w:szCs w:val="18"/>
      </w:rPr>
      <w:t>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417" w:rsidRDefault="0038441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137E9F"/>
    <w:rsid w:val="00155277"/>
    <w:rsid w:val="00156DE5"/>
    <w:rsid w:val="00172A27"/>
    <w:rsid w:val="001733DE"/>
    <w:rsid w:val="002376B5"/>
    <w:rsid w:val="002542AA"/>
    <w:rsid w:val="002D6DB5"/>
    <w:rsid w:val="002E3D8A"/>
    <w:rsid w:val="0034097F"/>
    <w:rsid w:val="00384417"/>
    <w:rsid w:val="003B7B76"/>
    <w:rsid w:val="003D7725"/>
    <w:rsid w:val="00436AFC"/>
    <w:rsid w:val="00483EF8"/>
    <w:rsid w:val="004A5E99"/>
    <w:rsid w:val="00546756"/>
    <w:rsid w:val="00551C2E"/>
    <w:rsid w:val="005D0C64"/>
    <w:rsid w:val="005D7F47"/>
    <w:rsid w:val="00650EF9"/>
    <w:rsid w:val="00651933"/>
    <w:rsid w:val="006A27E2"/>
    <w:rsid w:val="007B1BBF"/>
    <w:rsid w:val="007F2288"/>
    <w:rsid w:val="00814DAC"/>
    <w:rsid w:val="00841271"/>
    <w:rsid w:val="00874AA0"/>
    <w:rsid w:val="00960B11"/>
    <w:rsid w:val="009A09B2"/>
    <w:rsid w:val="00A40EC0"/>
    <w:rsid w:val="00A5457E"/>
    <w:rsid w:val="00AB4162"/>
    <w:rsid w:val="00AF27AC"/>
    <w:rsid w:val="00B31EE0"/>
    <w:rsid w:val="00BC2DE2"/>
    <w:rsid w:val="00BF0595"/>
    <w:rsid w:val="00C1637F"/>
    <w:rsid w:val="00C3193D"/>
    <w:rsid w:val="00C84878"/>
    <w:rsid w:val="00CC145C"/>
    <w:rsid w:val="00CC78CE"/>
    <w:rsid w:val="00D22CCA"/>
    <w:rsid w:val="00D91775"/>
    <w:rsid w:val="00DB27BA"/>
    <w:rsid w:val="00DB6422"/>
    <w:rsid w:val="00E37E41"/>
    <w:rsid w:val="00E70CFF"/>
    <w:rsid w:val="00E87078"/>
    <w:rsid w:val="00EA304D"/>
    <w:rsid w:val="00EB317A"/>
    <w:rsid w:val="00EE40EC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5C073D6-8DF7-430A-BD28-5A680C0F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Balloon Text"/>
    <w:basedOn w:val="a"/>
    <w:link w:val="a9"/>
    <w:uiPriority w:val="99"/>
    <w:semiHidden/>
    <w:unhideWhenUsed/>
    <w:rsid w:val="002376B5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Ming</cp:lastModifiedBy>
  <cp:revision>3</cp:revision>
  <cp:lastPrinted>2014-03-05T14:37:00Z</cp:lastPrinted>
  <dcterms:created xsi:type="dcterms:W3CDTF">2019-05-14T06:01:00Z</dcterms:created>
  <dcterms:modified xsi:type="dcterms:W3CDTF">2019-07-26T11:44:00Z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